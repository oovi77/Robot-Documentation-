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217CDB">
        <w:rPr>
          <w:rFonts w:cs="Arial"/>
          <w:bCs/>
          <w:szCs w:val="20"/>
        </w:rPr>
        <w:t>September 21,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 xml:space="preserve">4:45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 debrief on Friday, September 23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374"/>
        <w:gridCol w:w="3633"/>
        <w:gridCol w:w="4221"/>
      </w:tblGrid>
      <w:tr w:rsidR="00EF6FEB" w:rsidTr="00217CD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2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EF6FEB" w:rsidRDefault="00EF6FEB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4221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217CD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28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374" w:type="dxa"/>
          </w:tcPr>
          <w:p w:rsidR="00EF6FEB" w:rsidRDefault="00EF6FEB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17CDB" w:rsidP="00217CDB">
            <w:hyperlink r:id="rId7" w:history="1">
              <w:r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>
            <w:bookmarkStart w:id="0" w:name="_GoBack"/>
            <w:bookmarkEnd w:id="0"/>
          </w:p>
        </w:tc>
      </w:tr>
      <w:tr w:rsidR="00EF6FEB" w:rsidTr="00217CD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28" w:type="dxa"/>
          </w:tcPr>
          <w:p w:rsidR="00EF6FEB" w:rsidRDefault="00217CDB">
            <w:r>
              <w:t>Ovi</w:t>
            </w:r>
          </w:p>
        </w:tc>
        <w:tc>
          <w:tcPr>
            <w:tcW w:w="374" w:type="dxa"/>
          </w:tcPr>
          <w:p w:rsidR="00EF6FEB" w:rsidRDefault="00A80232"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17CDB" w:rsidP="00217CDB">
            <w:hyperlink r:id="rId8" w:history="1">
              <w:r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28" w:type="dxa"/>
          </w:tcPr>
          <w:p w:rsidR="00EF6FEB" w:rsidRDefault="00217CDB">
            <w:r>
              <w:t>James</w:t>
            </w:r>
          </w:p>
        </w:tc>
        <w:tc>
          <w:tcPr>
            <w:tcW w:w="374" w:type="dxa"/>
          </w:tcPr>
          <w:p w:rsidR="00EF6FEB" w:rsidRDefault="00A80232"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17CDB" w:rsidP="00217CDB">
            <w:hyperlink r:id="rId9" w:history="1">
              <w:r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  <w:rPr>
          <w:b w:val="0"/>
          <w:bCs w:val="0"/>
        </w:rPr>
      </w:pPr>
    </w:p>
    <w:p w:rsidR="00EF6FEB" w:rsidRDefault="00EF6FEB">
      <w:pPr>
        <w:pStyle w:val="Heading3"/>
      </w:pPr>
    </w:p>
    <w:p w:rsidR="00EF6FEB" w:rsidRDefault="00EF6FEB">
      <w:pPr>
        <w:rPr>
          <w:rFonts w:cs="Arial"/>
          <w:szCs w:val="20"/>
        </w:rPr>
      </w:pPr>
      <w:r>
        <w:rPr>
          <w:rFonts w:cs="Arial"/>
          <w:b/>
          <w:szCs w:val="20"/>
          <w:u w:val="single"/>
        </w:rPr>
        <w:t>Agenda</w:t>
      </w:r>
    </w:p>
    <w:p w:rsidR="00A80232" w:rsidRPr="00217CDB" w:rsidRDefault="00217CDB" w:rsidP="00A80232">
      <w:pPr>
        <w:numPr>
          <w:ilvl w:val="0"/>
          <w:numId w:val="19"/>
        </w:numPr>
        <w:tabs>
          <w:tab w:val="clear" w:pos="840"/>
          <w:tab w:val="num" w:pos="720"/>
        </w:tabs>
        <w:ind w:hanging="480"/>
      </w:pPr>
      <w:r>
        <w:rPr>
          <w:rFonts w:cs="Arial"/>
          <w:szCs w:val="20"/>
        </w:rPr>
        <w:t>Go over project charter provided by Peter.</w:t>
      </w:r>
    </w:p>
    <w:p w:rsidR="00217CDB" w:rsidRDefault="00217CDB" w:rsidP="00A80232">
      <w:pPr>
        <w:numPr>
          <w:ilvl w:val="0"/>
          <w:numId w:val="19"/>
        </w:numPr>
        <w:tabs>
          <w:tab w:val="clear" w:pos="840"/>
          <w:tab w:val="num" w:pos="720"/>
        </w:tabs>
        <w:ind w:hanging="480"/>
      </w:pPr>
      <w:r>
        <w:rPr>
          <w:rFonts w:cs="Arial"/>
          <w:szCs w:val="20"/>
        </w:rPr>
        <w:t>Discuss this week’s deliverables and assign tasks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EF6FEB" w:rsidRDefault="00217CDB" w:rsidP="00217CDB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We will need the following for this week:</w:t>
      </w:r>
    </w:p>
    <w:p w:rsidR="00217CDB" w:rsidRDefault="00217CDB" w:rsidP="00217CDB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A written Design Review for semester 4 tethered robot prototype</w:t>
      </w:r>
    </w:p>
    <w:p w:rsidR="00217CDB" w:rsidRDefault="00217CDB" w:rsidP="00217CDB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A written Information Assessment </w:t>
      </w:r>
    </w:p>
    <w:p w:rsidR="00217CDB" w:rsidRDefault="00217CDB" w:rsidP="00217CDB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A Preliminary Development Plan</w:t>
      </w:r>
    </w:p>
    <w:p w:rsidR="00217CDB" w:rsidRDefault="00217CDB" w:rsidP="00217CDB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Procedures and systems for Source Code Control</w:t>
      </w:r>
    </w:p>
    <w:p w:rsidR="00217CDB" w:rsidRDefault="00A470DB" w:rsidP="00217CDB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Prepare questions about the selection matrix (criteria and desired attributes) so that we can s</w:t>
      </w:r>
      <w:r w:rsidR="00217CDB">
        <w:rPr>
          <w:rFonts w:cs="Arial"/>
          <w:szCs w:val="20"/>
        </w:rPr>
        <w:t>tart looking into Linux box</w:t>
      </w:r>
      <w:r>
        <w:rPr>
          <w:rFonts w:cs="Arial"/>
          <w:szCs w:val="20"/>
        </w:rPr>
        <w:t>es</w:t>
      </w:r>
    </w:p>
    <w:p w:rsidR="00EF6FEB" w:rsidRDefault="00EF6FEB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blPrEx>
          <w:tblCellMar>
            <w:top w:w="0" w:type="dxa"/>
            <w:bottom w:w="0" w:type="dxa"/>
          </w:tblCellMar>
        </w:tblPrEx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634" w:type="dxa"/>
            <w:vAlign w:val="center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Default="00A470DB" w:rsidP="00CE34D4">
            <w:pPr>
              <w:rPr>
                <w:sz w:val="18"/>
              </w:rPr>
            </w:pPr>
            <w:r>
              <w:rPr>
                <w:sz w:val="18"/>
              </w:rPr>
              <w:t>Design Review</w:t>
            </w:r>
          </w:p>
        </w:tc>
        <w:tc>
          <w:tcPr>
            <w:tcW w:w="1569" w:type="dxa"/>
            <w:vAlign w:val="center"/>
          </w:tcPr>
          <w:p w:rsidR="00832F20" w:rsidRDefault="00A470DB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September 21, 2016</w:t>
            </w:r>
          </w:p>
        </w:tc>
        <w:tc>
          <w:tcPr>
            <w:tcW w:w="1266" w:type="dxa"/>
            <w:vAlign w:val="center"/>
          </w:tcPr>
          <w:p w:rsidR="00832F20" w:rsidRDefault="00A470DB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Kevin </w:t>
            </w:r>
          </w:p>
        </w:tc>
        <w:tc>
          <w:tcPr>
            <w:tcW w:w="2285" w:type="dxa"/>
            <w:vAlign w:val="center"/>
          </w:tcPr>
          <w:p w:rsidR="00832F20" w:rsidRDefault="00A470DB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23, 2016</w:t>
            </w:r>
          </w:p>
        </w:tc>
      </w:tr>
      <w:tr w:rsidR="00832F20" w:rsidTr="00CE34D4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634" w:type="dxa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</w:tcPr>
          <w:p w:rsidR="00832F20" w:rsidRDefault="00537057" w:rsidP="00CE34D4">
            <w:pPr>
              <w:rPr>
                <w:sz w:val="18"/>
              </w:rPr>
            </w:pPr>
            <w:r>
              <w:rPr>
                <w:sz w:val="18"/>
              </w:rPr>
              <w:t>Information Assessment</w:t>
            </w:r>
          </w:p>
        </w:tc>
        <w:tc>
          <w:tcPr>
            <w:tcW w:w="1569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21, 2016</w:t>
            </w:r>
          </w:p>
        </w:tc>
        <w:tc>
          <w:tcPr>
            <w:tcW w:w="1266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Ovi</w:t>
            </w:r>
          </w:p>
        </w:tc>
        <w:tc>
          <w:tcPr>
            <w:tcW w:w="2285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23, 2016</w:t>
            </w:r>
          </w:p>
        </w:tc>
      </w:tr>
      <w:tr w:rsidR="00832F20" w:rsidTr="00CE34D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634" w:type="dxa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</w:tcPr>
          <w:p w:rsidR="00832F20" w:rsidRDefault="00537057" w:rsidP="00CE34D4">
            <w:pPr>
              <w:rPr>
                <w:sz w:val="18"/>
              </w:rPr>
            </w:pPr>
            <w:r>
              <w:rPr>
                <w:sz w:val="18"/>
              </w:rPr>
              <w:t>Preliminary Development Plan</w:t>
            </w:r>
          </w:p>
        </w:tc>
        <w:tc>
          <w:tcPr>
            <w:tcW w:w="1569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21, 2016</w:t>
            </w:r>
          </w:p>
        </w:tc>
        <w:tc>
          <w:tcPr>
            <w:tcW w:w="1266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23, 2016</w:t>
            </w:r>
          </w:p>
        </w:tc>
      </w:tr>
      <w:tr w:rsidR="00832F20" w:rsidTr="00CE34D4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634" w:type="dxa"/>
          </w:tcPr>
          <w:p w:rsidR="00832F20" w:rsidRDefault="00832F2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002" w:type="dxa"/>
          </w:tcPr>
          <w:p w:rsidR="00832F20" w:rsidRDefault="00537057" w:rsidP="00CE34D4">
            <w:pPr>
              <w:rPr>
                <w:sz w:val="18"/>
              </w:rPr>
            </w:pPr>
            <w:r>
              <w:rPr>
                <w:sz w:val="18"/>
              </w:rPr>
              <w:t>Look into Linux boxes that include WiFi and DB-9 connectivity and prepare any questions related to the Linux box</w:t>
            </w:r>
          </w:p>
        </w:tc>
        <w:tc>
          <w:tcPr>
            <w:tcW w:w="1569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21, 2016</w:t>
            </w:r>
          </w:p>
        </w:tc>
        <w:tc>
          <w:tcPr>
            <w:tcW w:w="1266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</w:tcPr>
          <w:p w:rsidR="00832F20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23, 2016</w:t>
            </w:r>
          </w:p>
        </w:tc>
      </w:tr>
      <w:tr w:rsidR="00537057" w:rsidTr="00CE34D4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634" w:type="dxa"/>
          </w:tcPr>
          <w:p w:rsidR="00537057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002" w:type="dxa"/>
          </w:tcPr>
          <w:p w:rsidR="00537057" w:rsidRDefault="00537057" w:rsidP="00CE34D4">
            <w:pPr>
              <w:rPr>
                <w:sz w:val="18"/>
              </w:rPr>
            </w:pPr>
            <w:r>
              <w:rPr>
                <w:sz w:val="18"/>
              </w:rPr>
              <w:t>Look into Source Code Control options (Github, Perforce, etc)</w:t>
            </w:r>
          </w:p>
        </w:tc>
        <w:tc>
          <w:tcPr>
            <w:tcW w:w="1569" w:type="dxa"/>
          </w:tcPr>
          <w:p w:rsidR="00537057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21, 2016</w:t>
            </w:r>
          </w:p>
        </w:tc>
        <w:tc>
          <w:tcPr>
            <w:tcW w:w="1266" w:type="dxa"/>
          </w:tcPr>
          <w:p w:rsidR="00537057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</w:tcPr>
          <w:p w:rsidR="00537057" w:rsidRDefault="0053705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23, 2016</w:t>
            </w:r>
          </w:p>
        </w:tc>
      </w:tr>
    </w:tbl>
    <w:p w:rsidR="00EF6FEB" w:rsidRDefault="00EF6FEB">
      <w:pPr>
        <w:pStyle w:val="Header"/>
        <w:tabs>
          <w:tab w:val="clear" w:pos="4320"/>
          <w:tab w:val="clear" w:pos="8640"/>
        </w:tabs>
      </w:pPr>
    </w:p>
    <w:p w:rsidR="00CE34D4" w:rsidRPr="00CE34D4" w:rsidRDefault="00CE34D4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537057">
        <w:t>22</w:t>
      </w:r>
      <w:r w:rsidR="00537057">
        <w:rPr>
          <w:vertAlign w:val="superscript"/>
        </w:rPr>
        <w:t>nd</w:t>
      </w:r>
      <w:r w:rsidR="00537057">
        <w:t xml:space="preserve"> of September, 2016</w:t>
      </w:r>
    </w:p>
    <w:p w:rsidR="00EF6FEB" w:rsidRDefault="00EF6FEB"/>
    <w:p w:rsidR="00EF6FEB" w:rsidRDefault="00EF6FEB"/>
    <w:p w:rsidR="00EF6FEB" w:rsidRDefault="00EF6FEB"/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7DB" w:rsidRDefault="00DB37DB">
      <w:r>
        <w:separator/>
      </w:r>
    </w:p>
  </w:endnote>
  <w:endnote w:type="continuationSeparator" w:id="0">
    <w:p w:rsidR="00DB37DB" w:rsidRDefault="00DB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4D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7DB" w:rsidRDefault="00DB37DB">
      <w:r>
        <w:separator/>
      </w:r>
    </w:p>
  </w:footnote>
  <w:footnote w:type="continuationSeparator" w:id="0">
    <w:p w:rsidR="00DB37DB" w:rsidRDefault="00DB3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7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0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8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7"/>
  </w:num>
  <w:num w:numId="12">
    <w:abstractNumId w:val="16"/>
  </w:num>
  <w:num w:numId="13">
    <w:abstractNumId w:val="15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20"/>
  </w:num>
  <w:num w:numId="19">
    <w:abstractNumId w:val="19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217CDB"/>
    <w:rsid w:val="004A709A"/>
    <w:rsid w:val="00537057"/>
    <w:rsid w:val="005B5D1C"/>
    <w:rsid w:val="00832F20"/>
    <w:rsid w:val="00A470DB"/>
    <w:rsid w:val="00A80232"/>
    <w:rsid w:val="00CE34D4"/>
    <w:rsid w:val="00DB37DB"/>
    <w:rsid w:val="00E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6BB52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Sept 21.docx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1587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2</cp:revision>
  <cp:lastPrinted>2008-01-03T19:38:00Z</cp:lastPrinted>
  <dcterms:created xsi:type="dcterms:W3CDTF">2016-09-21T21:13:00Z</dcterms:created>
  <dcterms:modified xsi:type="dcterms:W3CDTF">2016-09-21T21:13:00Z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